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Dog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Mammal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{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"Woof!"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Mammal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{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"Hi!"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} 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//Notice Telephone has a different abstract class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Telephone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Appliance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Telephone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p)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p;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 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get;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 p.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(); } 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Test_Objects_Can_Speak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thingsThatCanSpeak =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ISpeaks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&gt;();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07E68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//We can add anything that implements the interface to the list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thingsThatCanSpeak.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Dog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thingsThatCanSpeak.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thingsThatCanSpeak.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Telephone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thing </w:t>
      </w:r>
      <w:r w:rsidRPr="00F07E68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thingsThatCanSpeak)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{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F07E68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//We know at compile time that everything in the collection can speak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(thing.</w:t>
      </w:r>
      <w:r w:rsidRPr="00F07E68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Speak</w:t>
      </w: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F07E68" w:rsidRPr="00F07E68" w:rsidRDefault="00F07E68" w:rsidP="00F07E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F07E68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7C04" w:rsidRPr="001B101D" w:rsidRDefault="00507C04" w:rsidP="001B101D">
      <w:bookmarkStart w:id="0" w:name="_GoBack"/>
      <w:bookmarkEnd w:id="0"/>
    </w:p>
    <w:sectPr w:rsidR="00507C04" w:rsidRPr="001B101D" w:rsidSect="00260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29" w:rsidRDefault="00DB6329" w:rsidP="00286FC5">
      <w:r>
        <w:separator/>
      </w:r>
    </w:p>
  </w:endnote>
  <w:endnote w:type="continuationSeparator" w:id="0">
    <w:p w:rsidR="00DB6329" w:rsidRDefault="00DB6329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29" w:rsidRDefault="00DB6329" w:rsidP="00286FC5">
      <w:r>
        <w:separator/>
      </w:r>
    </w:p>
  </w:footnote>
  <w:footnote w:type="continuationSeparator" w:id="0">
    <w:p w:rsidR="00DB6329" w:rsidRDefault="00DB6329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29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56F66"/>
    <w:rsid w:val="00DB6329"/>
    <w:rsid w:val="00F07E68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B794B-A5AA-4AA9-B487-9B9CF28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E68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F07E68"/>
  </w:style>
  <w:style w:type="character" w:customStyle="1" w:styleId="pln">
    <w:name w:val="pln"/>
    <w:basedOn w:val="DefaultParagraphFont"/>
    <w:rsid w:val="00F07E68"/>
  </w:style>
  <w:style w:type="character" w:customStyle="1" w:styleId="typ">
    <w:name w:val="typ"/>
    <w:basedOn w:val="DefaultParagraphFont"/>
    <w:rsid w:val="00F07E68"/>
  </w:style>
  <w:style w:type="character" w:customStyle="1" w:styleId="pun">
    <w:name w:val="pun"/>
    <w:basedOn w:val="DefaultParagraphFont"/>
    <w:rsid w:val="00F07E68"/>
  </w:style>
  <w:style w:type="character" w:customStyle="1" w:styleId="str">
    <w:name w:val="str"/>
    <w:basedOn w:val="DefaultParagraphFont"/>
    <w:rsid w:val="00F07E68"/>
  </w:style>
  <w:style w:type="character" w:customStyle="1" w:styleId="com">
    <w:name w:val="com"/>
    <w:basedOn w:val="DefaultParagraphFont"/>
    <w:rsid w:val="00F0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0E7A-A718-4BCB-920A-DE614838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4CAE0326.dotm</Template>
  <TotalTime>1</TotalTime>
  <Pages>1</Pages>
  <Words>120</Words>
  <Characters>823</Characters>
  <Application>Microsoft Office Word</Application>
  <DocSecurity>0</DocSecurity>
  <Lines>6</Lines>
  <Paragraphs>1</Paragraphs>
  <ScaleCrop>false</ScaleCrop>
  <Company>Anglia Ruskin University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Liegus, Kestas (Student)</dc:creator>
  <cp:keywords/>
  <dc:description/>
  <cp:lastModifiedBy>Liegus, Kestas (Student)</cp:lastModifiedBy>
  <cp:revision>2</cp:revision>
  <cp:lastPrinted>2015-02-26T14:03:00Z</cp:lastPrinted>
  <dcterms:created xsi:type="dcterms:W3CDTF">2017-10-30T15:54:00Z</dcterms:created>
  <dcterms:modified xsi:type="dcterms:W3CDTF">2017-10-30T15:55:00Z</dcterms:modified>
</cp:coreProperties>
</file>